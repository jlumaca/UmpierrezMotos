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B850" w14:textId="77777777" w:rsidR="00B93AC6" w:rsidRPr="00F46327" w:rsidRDefault="004624A0" w:rsidP="00F46327">
      <w:pPr>
        <w:pStyle w:val="Fecha"/>
        <w:spacing w:before="240" w:after="120"/>
        <w:jc w:val="center"/>
        <w:rPr>
          <w:b/>
          <w:sz w:val="36"/>
          <w:lang w:val="es-ES"/>
        </w:rPr>
      </w:pPr>
      <w:r w:rsidRPr="00F46327">
        <w:rPr>
          <w:b/>
          <w:noProof/>
          <w:sz w:val="36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ED79A63" wp14:editId="304AC3F9">
                <wp:simplePos x="0" y="0"/>
                <wp:positionH relativeFrom="margin">
                  <wp:posOffset>-635</wp:posOffset>
                </wp:positionH>
                <wp:positionV relativeFrom="page">
                  <wp:posOffset>504825</wp:posOffset>
                </wp:positionV>
                <wp:extent cx="6638925" cy="1076325"/>
                <wp:effectExtent l="0" t="0" r="9525" b="9525"/>
                <wp:wrapTopAndBottom/>
                <wp:docPr id="2" name="Cuadro de texto 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79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729"/>
                              <w:gridCol w:w="2687"/>
                            </w:tblGrid>
                            <w:tr w:rsidR="007E0B69" w14:paraId="76C27719" w14:textId="77777777" w:rsidTr="00744C8C">
                              <w:tc>
                                <w:tcPr>
                                  <w:tcW w:w="3710" w:type="pct"/>
                                </w:tcPr>
                                <w:p w14:paraId="75D0906C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lang w:val="es-UY"/>
                                    </w:rPr>
                                    <w:t xml:space="preserve">MOTOS DANIEL </w:t>
                                  </w:r>
                                </w:p>
                                <w:p w14:paraId="5D4180F9" w14:textId="77777777" w:rsidR="0080200C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8"/>
                                      <w:lang w:val="es-UY"/>
                                    </w:rPr>
                                  </w:pPr>
                                </w:p>
                                <w:p w14:paraId="34FDAABF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UY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  <w:lang w:val="es-UY"/>
                                    </w:rPr>
                                    <w:t>Reina Martínez 1113, Libertad, San José</w:t>
                                  </w:r>
                                </w:p>
                                <w:p w14:paraId="028C3682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  <w:t xml:space="preserve">Cel.: 095 141 140 </w:t>
                                  </w:r>
                                </w:p>
                                <w:p w14:paraId="5813D9E3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RUT: 170078390017</w:t>
                                  </w:r>
                                </w:p>
                                <w:p w14:paraId="0C9AD04F" w14:textId="77777777" w:rsidR="007E0B69" w:rsidRDefault="007E0B69" w:rsidP="0080200C">
                                  <w:pPr>
                                    <w:pStyle w:val="Encabezado"/>
                                  </w:pPr>
                                </w:p>
                              </w:tc>
                              <w:tc>
                                <w:tcPr>
                                  <w:tcW w:w="1290" w:type="pct"/>
                                </w:tcPr>
                                <w:p w14:paraId="2A360DF7" w14:textId="77777777" w:rsidR="007E0B69" w:rsidRDefault="0080200C">
                                  <w:pPr>
                                    <w:pStyle w:val="Encabezado"/>
                                    <w:jc w:val="right"/>
                                  </w:pPr>
                                  <w:r w:rsidRPr="0080200C">
                                    <w:rPr>
                                      <w:noProof/>
                                      <w:lang w:val="es-UY" w:eastAsia="es-UY"/>
                                    </w:rPr>
                                    <w:drawing>
                                      <wp:inline distT="0" distB="0" distL="0" distR="0" wp14:anchorId="27B176B3" wp14:editId="5E2384DF">
                                        <wp:extent cx="1657350" cy="1013351"/>
                                        <wp:effectExtent l="0" t="0" r="0" b="0"/>
                                        <wp:docPr id="1" name="Imagen 1" descr="C:\Users\Usuario\Desktop\LOGO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Usuario\Desktop\LOGO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9027" cy="10143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D5FE708" w14:textId="77777777" w:rsidR="007E0B69" w:rsidRPr="0080200C" w:rsidRDefault="007E0B69">
                            <w:pPr>
                              <w:rPr>
                                <w:lang w:val="es-U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79A63" id="_x0000_t202" coordsize="21600,21600" o:spt="202" path="m,l,21600r21600,l21600,xe">
                <v:stroke joinstyle="miter"/>
                <v:path gradientshapeok="t" o:connecttype="rect"/>
              </v:shapetype>
              <v:shape id="Cuadro de texto  2" o:spid="_x0000_s1026" type="#_x0000_t202" style="position:absolute;left:0;text-align:left;margin-left:-.05pt;margin-top:39.75pt;width:522.7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" o:allowoverlap="f" filled="f" stroked="f" strokeweight=".5pt">
                <v:textbox inset="0,0,0,0">
                  <w:txbxContent>
                    <w:tbl>
                      <w:tblPr>
                        <w:tblW w:w="4979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729"/>
                        <w:gridCol w:w="2687"/>
                      </w:tblGrid>
                      <w:tr w:rsidR="007E0B69" w14:paraId="76C27719" w14:textId="77777777" w:rsidTr="00744C8C">
                        <w:tc>
                          <w:tcPr>
                            <w:tcW w:w="3710" w:type="pct"/>
                          </w:tcPr>
                          <w:p w14:paraId="75D0906C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b/>
                                <w:sz w:val="28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b/>
                                <w:sz w:val="28"/>
                                <w:lang w:val="es-UY"/>
                              </w:rPr>
                              <w:t xml:space="preserve">MOTOS DANIEL </w:t>
                            </w:r>
                          </w:p>
                          <w:p w14:paraId="5D4180F9" w14:textId="77777777" w:rsidR="0080200C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8"/>
                                <w:lang w:val="es-UY"/>
                              </w:rPr>
                            </w:pPr>
                          </w:p>
                          <w:p w14:paraId="34FDAABF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UY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  <w:lang w:val="es-UY"/>
                              </w:rPr>
                              <w:t>Reina Martínez 1113, Libertad, San José</w:t>
                            </w:r>
                          </w:p>
                          <w:p w14:paraId="028C3682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Cel.: 095 141 140 </w:t>
                            </w:r>
                          </w:p>
                          <w:p w14:paraId="5813D9E3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</w:rPr>
                              <w:t>RUT: 170078390017</w:t>
                            </w:r>
                          </w:p>
                          <w:p w14:paraId="0C9AD04F" w14:textId="77777777" w:rsidR="007E0B69" w:rsidRDefault="007E0B69" w:rsidP="0080200C">
                            <w:pPr>
                              <w:pStyle w:val="Encabezado"/>
                            </w:pPr>
                          </w:p>
                        </w:tc>
                        <w:tc>
                          <w:tcPr>
                            <w:tcW w:w="1290" w:type="pct"/>
                          </w:tcPr>
                          <w:p w14:paraId="2A360DF7" w14:textId="77777777" w:rsidR="007E0B69" w:rsidRDefault="0080200C">
                            <w:pPr>
                              <w:pStyle w:val="Encabezado"/>
                              <w:jc w:val="right"/>
                            </w:pPr>
                            <w:r w:rsidRPr="0080200C">
                              <w:rPr>
                                <w:noProof/>
                                <w:lang w:val="es-UY" w:eastAsia="es-UY"/>
                              </w:rPr>
                              <w:drawing>
                                <wp:inline distT="0" distB="0" distL="0" distR="0" wp14:anchorId="27B176B3" wp14:editId="5E2384DF">
                                  <wp:extent cx="1657350" cy="1013351"/>
                                  <wp:effectExtent l="0" t="0" r="0" b="0"/>
                                  <wp:docPr id="1" name="Imagen 1" descr="C:\Users\Usuario\Desktop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uario\Desktop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9027" cy="10143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D5FE708" w14:textId="77777777" w:rsidR="007E0B69" w:rsidRPr="0080200C" w:rsidRDefault="007E0B69">
                      <w:pPr>
                        <w:rPr>
                          <w:lang w:val="es-UY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80200C" w:rsidRPr="00F46327">
        <w:rPr>
          <w:b/>
          <w:sz w:val="36"/>
          <w:lang w:val="es-ES"/>
        </w:rPr>
        <w:t>PRESUPUESTO</w:t>
      </w:r>
    </w:p>
    <w:p w14:paraId="0D609834" w14:textId="6E7E5DC8" w:rsidR="00B93AC6" w:rsidRPr="000E7354" w:rsidRDefault="00407BE8" w:rsidP="000E7354">
      <w:pPr>
        <w:rPr>
          <w:lang w:val="es-ES"/>
        </w:rPr>
      </w:pPr>
      <w:r w:rsidRPr="000E7354">
        <w:rPr>
          <w:lang w:val="es-ES"/>
        </w:rPr>
        <w:t>CLIENTE</w:t>
      </w:r>
      <w:r w:rsidR="00A84E8D" w:rsidRPr="000E7354">
        <w:rPr>
          <w:lang w:val="es-ES"/>
        </w:rPr>
        <w:t>:</w:t>
      </w:r>
      <w:r w:rsidR="001D66B0">
        <w:rPr>
          <w:lang w:val="es-ES"/>
        </w:rPr>
        <w:t xml:space="preserve"> cliente_nombre_apellido</w:t>
      </w:r>
    </w:p>
    <w:p w14:paraId="4DBBACC6" w14:textId="3332B9E6" w:rsidR="007E0B69" w:rsidRPr="00B93AC6" w:rsidRDefault="001D66B0" w:rsidP="000E7354">
      <w:pPr>
        <w:rPr>
          <w:lang w:val="es-ES"/>
        </w:rPr>
      </w:pPr>
      <w:r>
        <w:rPr>
          <w:lang w:val="es-ES"/>
        </w:rPr>
        <w:t>documento_cliente</w:t>
      </w:r>
    </w:p>
    <w:p w14:paraId="33E01660" w14:textId="140AD3C1" w:rsidR="00B93AC6" w:rsidRDefault="00FE46B2">
      <w:pPr>
        <w:rPr>
          <w:lang w:val="es-ES"/>
        </w:rPr>
      </w:pPr>
      <w:r>
        <w:rPr>
          <w:lang w:val="es-ES"/>
        </w:rPr>
        <w:t xml:space="preserve">MOTO </w:t>
      </w:r>
      <w:r w:rsidR="00B93AC6">
        <w:rPr>
          <w:lang w:val="es-ES"/>
        </w:rPr>
        <w:t xml:space="preserve">MARCA: </w:t>
      </w:r>
      <w:r w:rsidR="001D66B0">
        <w:rPr>
          <w:lang w:val="es-ES"/>
        </w:rPr>
        <w:t>marca_moto</w:t>
      </w:r>
      <w:r w:rsidR="00943B92">
        <w:rPr>
          <w:lang w:val="es-ES"/>
        </w:rPr>
        <w:tab/>
      </w:r>
      <w:r w:rsidR="00943B92" w:rsidRPr="00943B92">
        <w:rPr>
          <w:lang w:val="es-ES"/>
        </w:rPr>
        <w:t>MODELO:</w:t>
      </w:r>
      <w:r w:rsidR="00943B92">
        <w:rPr>
          <w:lang w:val="es-ES"/>
        </w:rPr>
        <w:t xml:space="preserve"> modelo_moto</w:t>
      </w:r>
      <w:r w:rsidR="00943B92">
        <w:rPr>
          <w:lang w:val="es-ES"/>
        </w:rPr>
        <w:tab/>
      </w:r>
      <w:r w:rsidR="00943B92">
        <w:rPr>
          <w:lang w:val="es-ES"/>
        </w:rPr>
        <w:tab/>
        <w:t>AÑO: anio_moto</w:t>
      </w:r>
    </w:p>
    <w:p w14:paraId="36C730AD" w14:textId="6FC21D76" w:rsidR="00B93AC6" w:rsidRDefault="00B93AC6">
      <w:pPr>
        <w:rPr>
          <w:lang w:val="es-ES"/>
        </w:rPr>
      </w:pPr>
      <w:r>
        <w:rPr>
          <w:lang w:val="es-ES"/>
        </w:rPr>
        <w:t xml:space="preserve">MATRÍCULA: </w:t>
      </w:r>
      <w:r w:rsidR="001D66B0">
        <w:rPr>
          <w:lang w:val="es-ES"/>
        </w:rPr>
        <w:t>matricula_moto</w:t>
      </w:r>
    </w:p>
    <w:p w14:paraId="12A3217C" w14:textId="63159625" w:rsidR="00B93AC6" w:rsidRDefault="00B93AC6">
      <w:pPr>
        <w:rPr>
          <w:lang w:val="es-ES"/>
        </w:rPr>
      </w:pPr>
      <w:r>
        <w:rPr>
          <w:lang w:val="es-ES"/>
        </w:rPr>
        <w:t>PADRÓN:</w:t>
      </w:r>
      <w:r w:rsidR="001D66B0">
        <w:rPr>
          <w:lang w:val="es-ES"/>
        </w:rPr>
        <w:t xml:space="preserve"> padron_moto</w:t>
      </w:r>
    </w:p>
    <w:p w14:paraId="17485436" w14:textId="7B7B7ECE" w:rsidR="00B93AC6" w:rsidRDefault="00B93AC6">
      <w:pPr>
        <w:rPr>
          <w:lang w:val="es-ES"/>
        </w:rPr>
      </w:pPr>
      <w:r>
        <w:rPr>
          <w:lang w:val="es-ES"/>
        </w:rPr>
        <w:t xml:space="preserve">MOTOR: </w:t>
      </w:r>
      <w:r w:rsidR="001D66B0">
        <w:rPr>
          <w:lang w:val="es-ES"/>
        </w:rPr>
        <w:t>num_motor_moto</w:t>
      </w:r>
    </w:p>
    <w:p w14:paraId="4CD35E01" w14:textId="2271C4CB" w:rsidR="00B93AC6" w:rsidRDefault="00B93AC6">
      <w:pPr>
        <w:rPr>
          <w:lang w:val="es-ES"/>
        </w:rPr>
      </w:pPr>
      <w:r>
        <w:rPr>
          <w:lang w:val="es-ES"/>
        </w:rPr>
        <w:t xml:space="preserve">CHASIS: </w:t>
      </w:r>
      <w:r w:rsidR="001D66B0">
        <w:rPr>
          <w:lang w:val="es-ES"/>
        </w:rPr>
        <w:t>num_chasis_moto</w:t>
      </w:r>
    </w:p>
    <w:p w14:paraId="63CA23A7" w14:textId="77777777" w:rsidR="00A84E8D" w:rsidRDefault="00A84E8D">
      <w:pPr>
        <w:rPr>
          <w:lang w:val="es-ES"/>
        </w:rPr>
      </w:pPr>
    </w:p>
    <w:p w14:paraId="5CC6AEF5" w14:textId="77777777" w:rsidR="00A84E8D" w:rsidRDefault="00A84E8D">
      <w:pPr>
        <w:rPr>
          <w:lang w:val="es-ES"/>
        </w:rPr>
      </w:pPr>
      <w:r>
        <w:rPr>
          <w:lang w:val="es-ES"/>
        </w:rPr>
        <w:t xml:space="preserve">DETALLE DE PRESUPUESTO: </w:t>
      </w:r>
    </w:p>
    <w:p w14:paraId="4D32DF6B" w14:textId="6FE68935" w:rsidR="00A84E8D" w:rsidRDefault="003176AC">
      <w:pPr>
        <w:rPr>
          <w:lang w:val="es-ES"/>
        </w:rPr>
      </w:pPr>
      <w:r>
        <w:rPr>
          <w:lang w:val="es-ES"/>
        </w:rPr>
        <w:t>detalles_del_presupuesto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41"/>
        <w:gridCol w:w="5003"/>
        <w:gridCol w:w="1936"/>
        <w:gridCol w:w="2090"/>
      </w:tblGrid>
      <w:tr w:rsidR="00A84E8D" w14:paraId="613A6449" w14:textId="77777777" w:rsidTr="00837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33B1F3B9" w14:textId="77777777" w:rsidR="00A84E8D" w:rsidRDefault="00A84E8D" w:rsidP="004846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5003" w:type="dxa"/>
          </w:tcPr>
          <w:p w14:paraId="4CDFD09B" w14:textId="77777777" w:rsidR="00A84E8D" w:rsidRDefault="00A84E8D" w:rsidP="00484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936" w:type="dxa"/>
          </w:tcPr>
          <w:p w14:paraId="4152A054" w14:textId="77777777" w:rsidR="00A84E8D" w:rsidRDefault="00A84E8D" w:rsidP="00484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2090" w:type="dxa"/>
          </w:tcPr>
          <w:p w14:paraId="19DD7E13" w14:textId="77777777" w:rsidR="00A84E8D" w:rsidRDefault="00A84E8D" w:rsidP="00484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</w:tr>
      <w:tr w:rsidR="0083774D" w14:paraId="6B3FEB71" w14:textId="77777777" w:rsidTr="00837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18262601" w14:textId="77777777" w:rsidR="0083774D" w:rsidRDefault="0083774D" w:rsidP="0083774D">
            <w:pPr>
              <w:rPr>
                <w:lang w:val="es-ES"/>
              </w:rPr>
            </w:pPr>
          </w:p>
        </w:tc>
        <w:tc>
          <w:tcPr>
            <w:tcW w:w="5003" w:type="dxa"/>
          </w:tcPr>
          <w:p w14:paraId="0A8CB3E8" w14:textId="32683D5C" w:rsidR="0083774D" w:rsidRDefault="0083774D" w:rsidP="0083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43B92">
              <w:rPr>
                <w:lang w:val="es-ES"/>
              </w:rPr>
              <w:t>Total de repuestos a utilizar</w:t>
            </w:r>
          </w:p>
        </w:tc>
        <w:tc>
          <w:tcPr>
            <w:tcW w:w="1936" w:type="dxa"/>
          </w:tcPr>
          <w:p w14:paraId="52DE7FF4" w14:textId="7C50A38C" w:rsidR="0083774D" w:rsidRDefault="0083774D" w:rsidP="0083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090" w:type="dxa"/>
          </w:tcPr>
          <w:p w14:paraId="3CDFA814" w14:textId="6406BDCC" w:rsidR="0083774D" w:rsidRDefault="0083774D" w:rsidP="0083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sz w:val="24"/>
                <w:lang w:val="es-ES"/>
              </w:rPr>
              <w:t>precio_total</w:t>
            </w:r>
          </w:p>
        </w:tc>
      </w:tr>
      <w:tr w:rsidR="0083774D" w14:paraId="6FC03BC8" w14:textId="77777777" w:rsidTr="0083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0B63D801" w14:textId="77777777" w:rsidR="0083774D" w:rsidRDefault="0083774D" w:rsidP="0083774D">
            <w:pPr>
              <w:rPr>
                <w:lang w:val="es-ES"/>
              </w:rPr>
            </w:pPr>
          </w:p>
        </w:tc>
        <w:tc>
          <w:tcPr>
            <w:tcW w:w="5003" w:type="dxa"/>
          </w:tcPr>
          <w:p w14:paraId="10625178" w14:textId="0F1CE3A6" w:rsidR="0083774D" w:rsidRDefault="0083774D" w:rsidP="00837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36" w:type="dxa"/>
          </w:tcPr>
          <w:p w14:paraId="26DC176D" w14:textId="77777777" w:rsidR="0083774D" w:rsidRDefault="0083774D" w:rsidP="00837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090" w:type="dxa"/>
          </w:tcPr>
          <w:p w14:paraId="647B783A" w14:textId="1F6F625A" w:rsidR="0083774D" w:rsidRDefault="0083774D" w:rsidP="00837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3774D" w14:paraId="194262F3" w14:textId="77777777" w:rsidTr="00837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44B22CA3" w14:textId="77777777" w:rsidR="0083774D" w:rsidRDefault="0083774D" w:rsidP="0083774D">
            <w:pPr>
              <w:rPr>
                <w:lang w:val="es-ES"/>
              </w:rPr>
            </w:pPr>
          </w:p>
        </w:tc>
        <w:tc>
          <w:tcPr>
            <w:tcW w:w="5003" w:type="dxa"/>
          </w:tcPr>
          <w:p w14:paraId="02675531" w14:textId="71AC30F8" w:rsidR="0083774D" w:rsidRPr="00943B92" w:rsidRDefault="0083774D" w:rsidP="0083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43B92">
              <w:rPr>
                <w:lang w:val="es-ES"/>
              </w:rPr>
              <w:t>Mano de obra del trabajo a realizar</w:t>
            </w:r>
          </w:p>
        </w:tc>
        <w:tc>
          <w:tcPr>
            <w:tcW w:w="1936" w:type="dxa"/>
          </w:tcPr>
          <w:p w14:paraId="513BE276" w14:textId="77777777" w:rsidR="0083774D" w:rsidRDefault="0083774D" w:rsidP="0083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090" w:type="dxa"/>
          </w:tcPr>
          <w:p w14:paraId="016BA26A" w14:textId="75DF8F94" w:rsidR="0083774D" w:rsidRDefault="0083774D" w:rsidP="0083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precio_mano_obra</w:t>
            </w:r>
          </w:p>
        </w:tc>
      </w:tr>
    </w:tbl>
    <w:p w14:paraId="297509B9" w14:textId="561EB08F" w:rsidR="00A84E8D" w:rsidRPr="00A84E8D" w:rsidRDefault="0048461F">
      <w:pPr>
        <w:rPr>
          <w:sz w:val="24"/>
          <w:lang w:val="es-ES"/>
        </w:rPr>
      </w:pPr>
      <w:r>
        <w:rPr>
          <w:sz w:val="24"/>
          <w:lang w:val="es-ES"/>
        </w:rPr>
        <w:t>TOTAL</w:t>
      </w:r>
      <w:r w:rsidR="00943B92">
        <w:rPr>
          <w:sz w:val="24"/>
          <w:lang w:val="es-ES"/>
        </w:rPr>
        <w:t xml:space="preserve"> DEL TRABAJO A REALIZAR</w:t>
      </w:r>
      <w:r>
        <w:rPr>
          <w:sz w:val="24"/>
          <w:lang w:val="es-ES"/>
        </w:rPr>
        <w:t xml:space="preserve">: </w:t>
      </w:r>
      <w:r w:rsidR="00DE1F1F">
        <w:rPr>
          <w:sz w:val="24"/>
          <w:lang w:val="es-ES"/>
        </w:rPr>
        <w:t>costo</w:t>
      </w:r>
      <w:r w:rsidR="00B179BB">
        <w:rPr>
          <w:sz w:val="24"/>
          <w:lang w:val="es-ES"/>
        </w:rPr>
        <w:t>_total</w:t>
      </w:r>
    </w:p>
    <w:p w14:paraId="2A271608" w14:textId="2895914F" w:rsidR="0048461F" w:rsidRDefault="00A84E8D" w:rsidP="0048461F">
      <w:pPr>
        <w:rPr>
          <w:i/>
          <w:sz w:val="22"/>
          <w:lang w:val="es-ES"/>
        </w:rPr>
      </w:pPr>
      <w:r w:rsidRPr="00A84E8D">
        <w:rPr>
          <w:i/>
          <w:sz w:val="22"/>
          <w:lang w:val="es-ES"/>
        </w:rPr>
        <w:t xml:space="preserve">Precios tomados de la fuente: </w:t>
      </w:r>
      <w:r w:rsidR="00D021A5">
        <w:rPr>
          <w:i/>
          <w:sz w:val="22"/>
          <w:lang w:val="es-ES"/>
        </w:rPr>
        <w:t>fuente_precios</w:t>
      </w:r>
      <w:r w:rsidRPr="00A84E8D">
        <w:rPr>
          <w:i/>
          <w:sz w:val="22"/>
          <w:lang w:val="es-ES"/>
        </w:rPr>
        <w:t>.</w:t>
      </w:r>
    </w:p>
    <w:p w14:paraId="08CAACE1" w14:textId="53414BCE" w:rsidR="00091F59" w:rsidRPr="00091F59" w:rsidRDefault="00091F59" w:rsidP="0048461F">
      <w:pPr>
        <w:rPr>
          <w:iCs/>
          <w:sz w:val="22"/>
          <w:lang w:val="es-ES"/>
        </w:rPr>
      </w:pPr>
      <w:r>
        <w:rPr>
          <w:iCs/>
          <w:sz w:val="22"/>
          <w:lang w:val="es-ES"/>
        </w:rPr>
        <w:t>notas_ingresadas</w:t>
      </w:r>
    </w:p>
    <w:p w14:paraId="62E8D3D5" w14:textId="77777777" w:rsidR="00F46327" w:rsidRPr="0048461F" w:rsidRDefault="00A84E8D" w:rsidP="0048461F">
      <w:pPr>
        <w:rPr>
          <w:i/>
          <w:sz w:val="22"/>
          <w:lang w:val="es-ES"/>
        </w:rPr>
      </w:pPr>
      <w:r w:rsidRPr="00A84E8D">
        <w:rPr>
          <w:sz w:val="24"/>
          <w:lang w:val="es-ES"/>
        </w:rPr>
        <w:t>Sin otro particular, lo saluda atentamente.</w:t>
      </w:r>
    </w:p>
    <w:p w14:paraId="1913847F" w14:textId="77777777" w:rsidR="00A84E8D" w:rsidRDefault="00A84E8D" w:rsidP="00A84E8D">
      <w:pPr>
        <w:pStyle w:val="Cierre"/>
        <w:tabs>
          <w:tab w:val="center" w:pos="5040"/>
        </w:tabs>
        <w:spacing w:before="100" w:beforeAutospacing="1" w:after="0"/>
        <w:rPr>
          <w:lang w:val="es-ES"/>
        </w:rPr>
      </w:pPr>
      <w:r>
        <w:rPr>
          <w:lang w:val="es-ES"/>
        </w:rPr>
        <w:tab/>
        <w:t>___________________________</w:t>
      </w:r>
    </w:p>
    <w:p w14:paraId="1CCEC81E" w14:textId="77777777" w:rsidR="00A84E8D" w:rsidRDefault="00A84E8D" w:rsidP="00A84E8D">
      <w:pPr>
        <w:pStyle w:val="Cierre"/>
        <w:tabs>
          <w:tab w:val="center" w:pos="5040"/>
        </w:tabs>
        <w:spacing w:before="100" w:beforeAutospacing="1" w:after="0"/>
        <w:rPr>
          <w:lang w:val="es-ES"/>
        </w:rPr>
      </w:pPr>
      <w:r>
        <w:rPr>
          <w:lang w:val="es-ES"/>
        </w:rPr>
        <w:tab/>
        <w:t xml:space="preserve">Daniel Umpierrez </w:t>
      </w:r>
    </w:p>
    <w:p w14:paraId="43DFE16B" w14:textId="77777777" w:rsidR="007E0B69" w:rsidRPr="006061E6" w:rsidRDefault="007E0B69">
      <w:pPr>
        <w:pStyle w:val="Ttulo"/>
        <w:rPr>
          <w:lang w:val="es-ES"/>
        </w:rPr>
      </w:pPr>
    </w:p>
    <w:sectPr w:rsidR="007E0B69" w:rsidRPr="006061E6">
      <w:footerReference w:type="defaul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ECD5D" w14:textId="77777777" w:rsidR="00DB5812" w:rsidRDefault="00DB5812">
      <w:pPr>
        <w:spacing w:before="0" w:after="0" w:line="240" w:lineRule="auto"/>
      </w:pPr>
      <w:r>
        <w:separator/>
      </w:r>
    </w:p>
  </w:endnote>
  <w:endnote w:type="continuationSeparator" w:id="0">
    <w:p w14:paraId="625DA696" w14:textId="77777777" w:rsidR="00DB5812" w:rsidRDefault="00DB58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899B" w14:textId="77777777" w:rsidR="007E0B69" w:rsidRDefault="004624A0">
    <w:pPr>
      <w:pStyle w:val="Piedepgina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8461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0B7E" w14:textId="77777777" w:rsidR="00DB5812" w:rsidRDefault="00DB5812">
      <w:pPr>
        <w:spacing w:before="0" w:after="0" w:line="240" w:lineRule="auto"/>
      </w:pPr>
      <w:r>
        <w:separator/>
      </w:r>
    </w:p>
  </w:footnote>
  <w:footnote w:type="continuationSeparator" w:id="0">
    <w:p w14:paraId="77708546" w14:textId="77777777" w:rsidR="00DB5812" w:rsidRDefault="00DB581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0C"/>
    <w:rsid w:val="00091F59"/>
    <w:rsid w:val="000E7354"/>
    <w:rsid w:val="001015BA"/>
    <w:rsid w:val="00103E1C"/>
    <w:rsid w:val="0010737A"/>
    <w:rsid w:val="00133CEF"/>
    <w:rsid w:val="001D66B0"/>
    <w:rsid w:val="001E06A9"/>
    <w:rsid w:val="00202720"/>
    <w:rsid w:val="003176AC"/>
    <w:rsid w:val="00407BE8"/>
    <w:rsid w:val="004624A0"/>
    <w:rsid w:val="0048461F"/>
    <w:rsid w:val="0051641E"/>
    <w:rsid w:val="00556013"/>
    <w:rsid w:val="00556DF1"/>
    <w:rsid w:val="005820BD"/>
    <w:rsid w:val="006061E6"/>
    <w:rsid w:val="00624199"/>
    <w:rsid w:val="006C577C"/>
    <w:rsid w:val="007018BB"/>
    <w:rsid w:val="00744C8C"/>
    <w:rsid w:val="007E0B69"/>
    <w:rsid w:val="0080200C"/>
    <w:rsid w:val="008333FA"/>
    <w:rsid w:val="0083774D"/>
    <w:rsid w:val="00873818"/>
    <w:rsid w:val="009140C1"/>
    <w:rsid w:val="00943B92"/>
    <w:rsid w:val="00955695"/>
    <w:rsid w:val="009B68E6"/>
    <w:rsid w:val="009F548B"/>
    <w:rsid w:val="00A66B10"/>
    <w:rsid w:val="00A84E8D"/>
    <w:rsid w:val="00AE0A25"/>
    <w:rsid w:val="00AE313B"/>
    <w:rsid w:val="00B12252"/>
    <w:rsid w:val="00B179BB"/>
    <w:rsid w:val="00B93AC6"/>
    <w:rsid w:val="00BA71DA"/>
    <w:rsid w:val="00BD4ACE"/>
    <w:rsid w:val="00C30ADB"/>
    <w:rsid w:val="00C927DB"/>
    <w:rsid w:val="00C92BE7"/>
    <w:rsid w:val="00D021A5"/>
    <w:rsid w:val="00D97D3A"/>
    <w:rsid w:val="00DB5812"/>
    <w:rsid w:val="00DE1F1F"/>
    <w:rsid w:val="00E308B7"/>
    <w:rsid w:val="00F14772"/>
    <w:rsid w:val="00F262CE"/>
    <w:rsid w:val="00F46327"/>
    <w:rsid w:val="00F634EA"/>
    <w:rsid w:val="00F8192F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E363EC"/>
  <w15:docId w15:val="{B21D34E1-F0A3-4229-A7D1-4EE8EBF8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FechaCar">
    <w:name w:val="Fecha Car"/>
    <w:basedOn w:val="Fuentedeprrafopredeter"/>
    <w:link w:val="Fecha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Destinatario">
    <w:name w:val="Destinatario"/>
    <w:basedOn w:val="Normal"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1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1"/>
    <w:rPr>
      <w:kern w:val="20"/>
    </w:rPr>
  </w:style>
  <w:style w:type="paragraph" w:styleId="Cierre">
    <w:name w:val="Closing"/>
    <w:basedOn w:val="Normal"/>
    <w:link w:val="CierreCar"/>
    <w:uiPriority w:val="1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1"/>
    <w:rPr>
      <w:kern w:val="20"/>
    </w:rPr>
  </w:style>
  <w:style w:type="paragraph" w:styleId="Firma">
    <w:name w:val="Signature"/>
    <w:basedOn w:val="Normal"/>
    <w:link w:val="FirmaCar"/>
    <w:uiPriority w:val="1"/>
    <w:unhideWhenUsed/>
    <w:qFormat/>
    <w:rPr>
      <w:b/>
      <w:bCs/>
    </w:rPr>
  </w:style>
  <w:style w:type="character" w:customStyle="1" w:styleId="FirmaCar">
    <w:name w:val="Firma Car"/>
    <w:basedOn w:val="Fuentedeprrafopredeter"/>
    <w:link w:val="Firma"/>
    <w:uiPriority w:val="1"/>
    <w:rPr>
      <w:b/>
      <w:bCs/>
      <w:kern w:val="2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table" w:styleId="Tablanormal1">
    <w:name w:val="Plain Table 1"/>
    <w:basedOn w:val="Tablanormal"/>
    <w:uiPriority w:val="40"/>
    <w:rsid w:val="00A84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TimelessLetter.dotx</Template>
  <TotalTime>27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GyS ...</dc:creator>
  <cp:keywords/>
  <cp:lastModifiedBy>Juan</cp:lastModifiedBy>
  <cp:revision>13</cp:revision>
  <dcterms:created xsi:type="dcterms:W3CDTF">2025-05-27T23:52:00Z</dcterms:created>
  <dcterms:modified xsi:type="dcterms:W3CDTF">2025-06-11T14:56:00Z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
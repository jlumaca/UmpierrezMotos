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9B850" w14:textId="4C098650" w:rsidR="00B93AC6" w:rsidRPr="00F46327" w:rsidRDefault="004624A0" w:rsidP="00F46327">
      <w:pPr>
        <w:pStyle w:val="Fecha"/>
        <w:spacing w:before="240" w:after="120"/>
        <w:jc w:val="center"/>
        <w:rPr>
          <w:b/>
          <w:sz w:val="36"/>
          <w:lang w:val="es-ES"/>
        </w:rPr>
      </w:pPr>
      <w:r w:rsidRPr="00F46327">
        <w:rPr>
          <w:b/>
          <w:noProof/>
          <w:sz w:val="36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ED79A63" wp14:editId="304AC3F9">
                <wp:simplePos x="0" y="0"/>
                <wp:positionH relativeFrom="margin">
                  <wp:posOffset>-635</wp:posOffset>
                </wp:positionH>
                <wp:positionV relativeFrom="page">
                  <wp:posOffset>504825</wp:posOffset>
                </wp:positionV>
                <wp:extent cx="6638925" cy="1076325"/>
                <wp:effectExtent l="0" t="0" r="9525" b="9525"/>
                <wp:wrapTopAndBottom/>
                <wp:docPr id="2" name="Cuadro de texto 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79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29"/>
                              <w:gridCol w:w="2687"/>
                            </w:tblGrid>
                            <w:tr w:rsidR="007E0B69" w14:paraId="76C27719" w14:textId="77777777" w:rsidTr="00744C8C">
                              <w:tc>
                                <w:tcPr>
                                  <w:tcW w:w="3710" w:type="pct"/>
                                </w:tcPr>
                                <w:p w14:paraId="75D0906C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lang w:val="es-UY"/>
                                    </w:rPr>
                                    <w:t xml:space="preserve">MOTOS DANIEL </w:t>
                                  </w:r>
                                </w:p>
                                <w:p w14:paraId="5D4180F9" w14:textId="77777777" w:rsidR="0080200C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8"/>
                                      <w:lang w:val="es-UY"/>
                                    </w:rPr>
                                  </w:pPr>
                                </w:p>
                                <w:p w14:paraId="34FDAABF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UY"/>
                                    </w:rPr>
                                    <w:t>Reina Martínez 1113, Libertad, San José</w:t>
                                  </w:r>
                                </w:p>
                                <w:p w14:paraId="028C3682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Cel.: 095 141 140 </w:t>
                                  </w:r>
                                </w:p>
                                <w:p w14:paraId="5813D9E3" w14:textId="77777777" w:rsidR="007E0B69" w:rsidRPr="0080200C" w:rsidRDefault="0080200C">
                                  <w:pPr>
                                    <w:pStyle w:val="Encabezado"/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</w:pPr>
                                  <w:r w:rsidRPr="0080200C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RUT: 170078390017</w:t>
                                  </w:r>
                                </w:p>
                                <w:p w14:paraId="0C9AD04F" w14:textId="77777777" w:rsidR="007E0B69" w:rsidRDefault="007E0B69" w:rsidP="0080200C">
                                  <w:pPr>
                                    <w:pStyle w:val="Encabezado"/>
                                  </w:pPr>
                                </w:p>
                              </w:tc>
                              <w:tc>
                                <w:tcPr>
                                  <w:tcW w:w="1290" w:type="pct"/>
                                </w:tcPr>
                                <w:p w14:paraId="2A360DF7" w14:textId="77777777" w:rsidR="007E0B69" w:rsidRDefault="0080200C">
                                  <w:pPr>
                                    <w:pStyle w:val="Encabezado"/>
                                    <w:jc w:val="right"/>
                                  </w:pPr>
                                  <w:r w:rsidRPr="0080200C">
                                    <w:rPr>
                                      <w:noProof/>
                                      <w:lang w:val="es-UY" w:eastAsia="es-UY"/>
                                    </w:rPr>
                                    <w:drawing>
                                      <wp:inline distT="0" distB="0" distL="0" distR="0" wp14:anchorId="27B176B3" wp14:editId="5E2384DF">
                                        <wp:extent cx="1657350" cy="1013351"/>
                                        <wp:effectExtent l="0" t="0" r="0" b="0"/>
                                        <wp:docPr id="1" name="Imagen 1" descr="C:\Users\Usuario\Desktop\LOG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Usuario\Desktop\LOG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9027" cy="10143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1D5FE708" w14:textId="77777777" w:rsidR="007E0B69" w:rsidRPr="0080200C" w:rsidRDefault="007E0B69">
                            <w:pPr>
                              <w:rPr>
                                <w:lang w:val="es-U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9A63" id="_x0000_t202" coordsize="21600,21600" o:spt="202" path="m,l,21600r21600,l21600,xe">
                <v:stroke joinstyle="miter"/>
                <v:path gradientshapeok="t" o:connecttype="rect"/>
              </v:shapetype>
              <v:shape id="Cuadro de texto  2" o:spid="_x0000_s1026" type="#_x0000_t202" style="position:absolute;left:0;text-align:left;margin-left:-.05pt;margin-top:39.75pt;width:522.7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" o:allowoverlap="f" filled="f" stroked="f" strokeweight=".5pt">
                <v:textbox inset="0,0,0,0">
                  <w:txbxContent>
                    <w:tbl>
                      <w:tblPr>
                        <w:tblW w:w="4979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29"/>
                        <w:gridCol w:w="2687"/>
                      </w:tblGrid>
                      <w:tr w:rsidR="007E0B69" w14:paraId="76C27719" w14:textId="77777777" w:rsidTr="00744C8C">
                        <w:tc>
                          <w:tcPr>
                            <w:tcW w:w="3710" w:type="pct"/>
                          </w:tcPr>
                          <w:p w14:paraId="75D0906C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b/>
                                <w:sz w:val="28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b/>
                                <w:sz w:val="28"/>
                                <w:lang w:val="es-UY"/>
                              </w:rPr>
                              <w:t xml:space="preserve">MOTOS DANIEL </w:t>
                            </w:r>
                          </w:p>
                          <w:p w14:paraId="5D4180F9" w14:textId="77777777" w:rsidR="0080200C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8"/>
                                <w:lang w:val="es-UY"/>
                              </w:rPr>
                            </w:pPr>
                          </w:p>
                          <w:p w14:paraId="34FDAABF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UY"/>
                              </w:rPr>
                              <w:t>Reina Martínez 1113, Libertad, San José</w:t>
                            </w:r>
                          </w:p>
                          <w:p w14:paraId="028C3682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Cel.: 095 141 140 </w:t>
                            </w:r>
                          </w:p>
                          <w:p w14:paraId="5813D9E3" w14:textId="77777777" w:rsidR="007E0B69" w:rsidRPr="0080200C" w:rsidRDefault="0080200C">
                            <w:pPr>
                              <w:pStyle w:val="Encabezad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0200C">
                              <w:rPr>
                                <w:rFonts w:ascii="Arial" w:hAnsi="Arial" w:cs="Arial"/>
                                <w:sz w:val="22"/>
                              </w:rPr>
                              <w:t>RUT: 170078390017</w:t>
                            </w:r>
                          </w:p>
                          <w:p w14:paraId="0C9AD04F" w14:textId="77777777" w:rsidR="007E0B69" w:rsidRDefault="007E0B69" w:rsidP="0080200C">
                            <w:pPr>
                              <w:pStyle w:val="Encabezado"/>
                            </w:pPr>
                          </w:p>
                        </w:tc>
                        <w:tc>
                          <w:tcPr>
                            <w:tcW w:w="1290" w:type="pct"/>
                          </w:tcPr>
                          <w:p w14:paraId="2A360DF7" w14:textId="77777777" w:rsidR="007E0B69" w:rsidRDefault="0080200C">
                            <w:pPr>
                              <w:pStyle w:val="Encabezado"/>
                              <w:jc w:val="right"/>
                            </w:pPr>
                            <w:r w:rsidRPr="0080200C">
                              <w:rPr>
                                <w:noProof/>
                                <w:lang w:val="es-UY" w:eastAsia="es-UY"/>
                              </w:rPr>
                              <w:drawing>
                                <wp:inline distT="0" distB="0" distL="0" distR="0" wp14:anchorId="27B176B3" wp14:editId="5E2384DF">
                                  <wp:extent cx="1657350" cy="1013351"/>
                                  <wp:effectExtent l="0" t="0" r="0" b="0"/>
                                  <wp:docPr id="1" name="Imagen 1" descr="C:\Users\Usuario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uario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9027" cy="10143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1D5FE708" w14:textId="77777777" w:rsidR="007E0B69" w:rsidRPr="0080200C" w:rsidRDefault="007E0B69">
                      <w:pPr>
                        <w:rPr>
                          <w:lang w:val="es-UY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40744">
        <w:rPr>
          <w:b/>
          <w:sz w:val="36"/>
          <w:lang w:val="es-ES"/>
        </w:rPr>
        <w:t>titulo_hoja</w:t>
      </w:r>
    </w:p>
    <w:p w14:paraId="43DFE16B" w14:textId="24339FF8" w:rsidR="007E0B69" w:rsidRPr="006061E6" w:rsidRDefault="00E40744">
      <w:pPr>
        <w:pStyle w:val="Ttulo"/>
        <w:rPr>
          <w:lang w:val="es-ES"/>
        </w:rPr>
      </w:pPr>
      <w:r>
        <w:rPr>
          <w:lang w:val="es-ES"/>
        </w:rPr>
        <w:t>texto_hoja_membretada</w:t>
      </w:r>
    </w:p>
    <w:sectPr w:rsidR="007E0B69" w:rsidRPr="006061E6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B4F3" w14:textId="77777777" w:rsidR="00FA4832" w:rsidRDefault="00FA4832">
      <w:pPr>
        <w:spacing w:before="0" w:after="0" w:line="240" w:lineRule="auto"/>
      </w:pPr>
      <w:r>
        <w:separator/>
      </w:r>
    </w:p>
  </w:endnote>
  <w:endnote w:type="continuationSeparator" w:id="0">
    <w:p w14:paraId="7BC99290" w14:textId="77777777" w:rsidR="00FA4832" w:rsidRDefault="00FA48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899B" w14:textId="77777777" w:rsidR="007E0B69" w:rsidRDefault="004624A0">
    <w:pPr>
      <w:pStyle w:val="Piedepgina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846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095D" w14:textId="77777777" w:rsidR="00FA4832" w:rsidRDefault="00FA4832">
      <w:pPr>
        <w:spacing w:before="0" w:after="0" w:line="240" w:lineRule="auto"/>
      </w:pPr>
      <w:r>
        <w:separator/>
      </w:r>
    </w:p>
  </w:footnote>
  <w:footnote w:type="continuationSeparator" w:id="0">
    <w:p w14:paraId="6B4C18CC" w14:textId="77777777" w:rsidR="00FA4832" w:rsidRDefault="00FA483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0C"/>
    <w:rsid w:val="00091F59"/>
    <w:rsid w:val="000E7354"/>
    <w:rsid w:val="001015BA"/>
    <w:rsid w:val="00103E1C"/>
    <w:rsid w:val="0010737A"/>
    <w:rsid w:val="00133CEF"/>
    <w:rsid w:val="001D66B0"/>
    <w:rsid w:val="001E06A9"/>
    <w:rsid w:val="00202720"/>
    <w:rsid w:val="003176AC"/>
    <w:rsid w:val="00407BE8"/>
    <w:rsid w:val="004624A0"/>
    <w:rsid w:val="0048461F"/>
    <w:rsid w:val="0051641E"/>
    <w:rsid w:val="00556013"/>
    <w:rsid w:val="00556DF1"/>
    <w:rsid w:val="005820BD"/>
    <w:rsid w:val="006061E6"/>
    <w:rsid w:val="00624199"/>
    <w:rsid w:val="006C577C"/>
    <w:rsid w:val="007018BB"/>
    <w:rsid w:val="00744C8C"/>
    <w:rsid w:val="007E0B69"/>
    <w:rsid w:val="0080200C"/>
    <w:rsid w:val="008333FA"/>
    <w:rsid w:val="0083774D"/>
    <w:rsid w:val="00873818"/>
    <w:rsid w:val="009140C1"/>
    <w:rsid w:val="00943B92"/>
    <w:rsid w:val="00955695"/>
    <w:rsid w:val="009B68E6"/>
    <w:rsid w:val="009F548B"/>
    <w:rsid w:val="00A66B10"/>
    <w:rsid w:val="00A84E8D"/>
    <w:rsid w:val="00A86945"/>
    <w:rsid w:val="00AE0A25"/>
    <w:rsid w:val="00AE313B"/>
    <w:rsid w:val="00B12252"/>
    <w:rsid w:val="00B179BB"/>
    <w:rsid w:val="00B93AC6"/>
    <w:rsid w:val="00BA71DA"/>
    <w:rsid w:val="00BD4ACE"/>
    <w:rsid w:val="00BE1679"/>
    <w:rsid w:val="00C30ADB"/>
    <w:rsid w:val="00C927DB"/>
    <w:rsid w:val="00C92BE7"/>
    <w:rsid w:val="00D021A5"/>
    <w:rsid w:val="00D97D3A"/>
    <w:rsid w:val="00DB5812"/>
    <w:rsid w:val="00DE1F1F"/>
    <w:rsid w:val="00E308B7"/>
    <w:rsid w:val="00E40744"/>
    <w:rsid w:val="00F14772"/>
    <w:rsid w:val="00F262CE"/>
    <w:rsid w:val="00F46327"/>
    <w:rsid w:val="00F634EA"/>
    <w:rsid w:val="00F8192F"/>
    <w:rsid w:val="00FA4832"/>
    <w:rsid w:val="00FE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E363EC"/>
  <w15:docId w15:val="{B21D34E1-F0A3-4229-A7D1-4EE8EBF8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FechaCar">
    <w:name w:val="Fecha Car"/>
    <w:basedOn w:val="Fuentedeprrafopredeter"/>
    <w:link w:val="Fecha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Destinatario">
    <w:name w:val="Destinatario"/>
    <w:basedOn w:val="Normal"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1"/>
    <w:rPr>
      <w:kern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1"/>
    <w:rPr>
      <w:kern w:val="20"/>
    </w:rPr>
  </w:style>
  <w:style w:type="paragraph" w:styleId="Firma">
    <w:name w:val="Signature"/>
    <w:basedOn w:val="Normal"/>
    <w:link w:val="FirmaCar"/>
    <w:uiPriority w:val="1"/>
    <w:unhideWhenUsed/>
    <w:qFormat/>
    <w:rPr>
      <w:b/>
      <w:bCs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kern w:val="2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table" w:styleId="Tablanormal1">
    <w:name w:val="Plain Table 1"/>
    <w:basedOn w:val="Tablanormal"/>
    <w:uiPriority w:val="40"/>
    <w:rsid w:val="00A84E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TimelessLetter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TimelessLetter</Template>
  <TotalTime>28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GyS ...</dc:creator>
  <cp:keywords/>
  <cp:lastModifiedBy>Juan</cp:lastModifiedBy>
  <cp:revision>14</cp:revision>
  <dcterms:created xsi:type="dcterms:W3CDTF">2025-05-27T23:52:00Z</dcterms:created>
  <dcterms:modified xsi:type="dcterms:W3CDTF">2025-06-21T03:17:00Z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